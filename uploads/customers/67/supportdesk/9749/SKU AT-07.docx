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93C" w:rsidRDefault="0022781A">
      <w:r>
        <w:rPr>
          <w:noProof/>
        </w:rPr>
        <w:drawing>
          <wp:inline distT="0" distB="0" distL="0" distR="0" wp14:anchorId="0D2EF94E" wp14:editId="1D56CE52">
            <wp:extent cx="5943600" cy="3346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7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81A"/>
    <w:rsid w:val="0022781A"/>
    <w:rsid w:val="0081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223F08-2750-4208-AAD7-E94A23A7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C5331E61</Template>
  <TotalTime>1</TotalTime>
  <Pages>1</Pages>
  <Words>0</Words>
  <Characters>1</Characters>
  <Application>Microsoft Office Word</Application>
  <DocSecurity>0</DocSecurity>
  <Lines>1</Lines>
  <Paragraphs>1</Paragraphs>
  <ScaleCrop>false</ScaleCrop>
  <Company>Charles Kendall Group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Chinnappan</dc:creator>
  <cp:keywords/>
  <dc:description/>
  <cp:lastModifiedBy>Santiago Chinnappan</cp:lastModifiedBy>
  <cp:revision>1</cp:revision>
  <dcterms:created xsi:type="dcterms:W3CDTF">2015-02-11T08:09:00Z</dcterms:created>
  <dcterms:modified xsi:type="dcterms:W3CDTF">2015-02-11T08:10:00Z</dcterms:modified>
</cp:coreProperties>
</file>